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11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科学计数和可视化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运用数据绘图库进行坐标系绘制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方波绘制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import numpy as np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import matplotlib.pyplot as plt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def squareWave(x,n):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f = np.zeros((x.shape[0],))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k = 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while k &lt;= n: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f = f + (4*np.sin((2*k-1)*x)/((2*k-1)*np.pi))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k = k + 1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 xml:space="preserve">    return f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x = np.linspace(0.0,2*np.pi,100)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y = squareWave(x,8)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plt.plot(x,y)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plt.show()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果：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9.1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.1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A253C"/>
    <w:rsid w:val="139F38CB"/>
    <w:rsid w:val="62CA25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2018-05-13T12:24:00Z</dcterms:created>
  <dc:creator>apple</dc:creator>
  <cp:lastModifiedBy>apple</cp:lastModifiedBy>
  <dcterms:modified xsi:type="dcterms:W3CDTF">2018-06-03T11:21:56Z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