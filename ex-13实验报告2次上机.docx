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  <w:lang w:val="en-US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13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网络爬虫和自动化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运用requests库编写基本URL访问过程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运用beautifulsoup4库解析和处理HTML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一：运用爬虫爬取各省份的学校排名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二：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爬取美国大学排名前30名的学校名称、学费、培养规模。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         三：从百度图片上爬取90张范冰冰（或其他明星）的照片</w:t>
      </w:r>
    </w:p>
    <w:p>
      <w:pPr>
        <w:spacing w:before="0" w:after="0" w:line="240" w:lineRule="auto"/>
        <w:ind w:left="1687" w:right="0" w:hanging="1687" w:hangingChars="700"/>
        <w:jc w:val="both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 xml:space="preserve">         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四：爬取网易云音乐上所有播放次数超过500万次的歌曲信息，包括：歌曲名，播放次数，歌曲链接地址等信息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实验1：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#e23.1CrawUnivRanking.py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import requests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from bs4 import BeautifulSoup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allUniv 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getHTMLText(url):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try: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 = requests.get(url, timeout=30)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r.raise_for_status()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r.encoding = 'utf-8'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return r.text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except: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return ""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fillUnivList(soup):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data = soup.find_all('tr')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tr in data: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ltd = tr.find_all('td')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len(ltd)==0: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singleUniv 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for td in ltd: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singleUniv.append(td.string)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allUniv.append(singleUniv)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printUnivList(province):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print("{:&lt;2}{:&lt;10}{:&lt;6}{:&lt;4}{:&lt;10}".format("排名","学校名称","省市","总分","培养规模"))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for u in allUniv: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if province in u[2]: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        print("{:&lt;2}{:&lt;10}{:&lt;6}{:&lt;4}{:&lt;10}".format(u[0],u[1],u[2],u[3],u[6]))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def main(p):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url = 'http://www.zuihaodaxue.cn/zuihaodaxuepaiming2018.html'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html = getHTMLText(url)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soup = BeautifulSoup(html, "html.parser")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fillUnivList(soup)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    printUnivList(p)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main('山西')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实验2：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import requests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import re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from bs4 import BeautifulSoup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allUniv=[]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getHTMLText(url):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send_headers = {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"User-Agent": "Mozilla/5.0 (Windows NT 10.0; Win64; x64) AppleWebKit/537.36 (KHTML, like Gecko) Chrome/61.0.3163.100 Safari/537.36",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"Connection": "keep-alive",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"Accept": "text/html,application/xhtml+xml,application/xml;q=0.9,image/webp,image/apng,*/*;q=0.8",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"Accept-Language": "zh-CN,zh;q=0.8"}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try: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r = requests.get(url, headers=send_headers)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r.raise_for_status()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print(r.status_code)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r.encoding = 'utf-8'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return r.text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except: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return ""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fillUnivList(soup):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data = soup.find_all('div',{'class':re.compile('shadow-dark')})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for div in data: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singleUniv 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div1 = div.find('div',{'style':'margin-left: 2.5rem;'})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rank = div1.get_text().strip()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singleUniv.append(rank.split(' ')[0])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univName = div.find('h3')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singleUniv.append(univName.get_text().strip())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ldiv = div.find_all('div',{'style':'padding-right: 0.5rem;'})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singleUniv.append(ldiv[0].strong.string)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singleUniv.append(ldiv[1].strong.string)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allUniv.append(singleUniv)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printUnivList():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print("{:&lt;6}{:&lt;20}{:&lt;6}{:&lt;10}".format("排名","学校名称","学费","培养规模"))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for u in allUniv: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print("{:&lt;6}{:&lt;20}{:&lt;10}{:&lt;10}".format(u[0],u[1],u[2],u[3]))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main(n):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for n in range(1,n):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url = 'https://www.usnews.com/best-colleges/rankings/national-universities?_page='+str(n)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html = getHTMLText(url)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soup = BeautifulSoup(html,'html.parser')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fillUnivList(soup)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printUnivList()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拓展：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列出前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>100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名高校中学费低于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>$50,000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  <w:t>的所有学校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只改这里：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printUnivList():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print("{:&lt;6}{:&lt;20}{:&lt;6}{:&lt;10}".format("排名","学校名称","学费","培养规模"))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for u in allUniv: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ls = u[2].split(" ")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s = ls[0].replace(',','')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f = s[1:]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if int(f) &lt; 50000: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    print("{:&lt;6}{:&lt;20}{:&lt;10}{:&lt;10}".format(u[0],u[1],u[2],u[3]))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main(n):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for n in range(1,n):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url = 'https://www.usnews.com/best-colleges/rankings/national-universities?_page='+str(n)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html = getHTMLText(url)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soup = BeautifulSoup(html,'html.parser')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    fillUnivList(soup)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    printUnivList()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main(11)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实验3：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from bs4 import BeautifulSoup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import re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import requests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downloadImageFile(imgUrl, destUrl, fname=''):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local_filename = imgUrl.split('/')[-1]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print('Download Image File={}'.format(local_filename))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try: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r = requests.get(imgUrl, stream=True)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r.raise_for_status()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if len(fname) == 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fname = local_filename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print('fname={}'.format(fname))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with open(destUrl + "/" + fname, 'wb') as f: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for chunk in r.iter_content(chunk_size=1024):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if chunk: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f.write(chunk)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f.flush()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f.close()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return r.status_code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except: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return r.status_code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getMorePages(kw, pages):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params 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for i in range(30, 30*pages+30, 30):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params.append({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'ipn': 'rj',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'ct': 201326592,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'is':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'fp': 'result',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'queryWord': kw,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'cl': 2,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'lm': -1,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'ie': 'utf-8',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'oe': 'utf-8',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'adpicid':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'st': -1,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'z':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'ic': 0,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'word': kw,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's':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'se':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'tab':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'width':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'height':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'face': 0,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'istype': 2,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'qc':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'nc': 1,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'fr': '',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'pn': i,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'rn': 30,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'gsm': '1e',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    '1528253616462': ''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      })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url = 'https://image.baidu.com/search/acjson?tn=resultjson_com'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datalist = []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for param in params: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dj = requests.get(url, params=param).json()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data = dj['data']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if data is not None and len(data) &gt; 0: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datalist.append(data)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return datalist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main(kw, pages, desurl):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datalist = getMorePages(kw, pages)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index =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for data in datalist: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for i in data: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if i.get('thumbURL') is not None: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ir = i.get('thumbURL')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downloadImageFile(ir, desurl, str(index)+'.jpg')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               index = index + 1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main('范冰冰',3, 'e:/baidupic')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实验4：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import requests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from selenium import webdriver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from selenium.webdriver.common.by import By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from NetSpider import *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from bs4 import BeautifulSoup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import re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allMusics=[]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url = 'http://music.163.com/#/discover/playlist/?order=hot&amp;cat=%E5%85%A8%E9%83%A8&amp;limit=35&amp;offset=0'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def getHTMLTextByHeadless(url):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broswer = webdriver.Firefox()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while url != 'javascript:void(0)':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broswer.get(url)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broswer.switch_to.frame("contentFrame")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data = broswer.find_element_by_id("m-pl-container").find_elements_by_tag_name("li")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for d in data: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music = []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nb = d.find_element(By.CLASS_NAME,'nb').text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if '万' in nb: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n = nb[:-1]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if int(n) &gt; 500: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music.append(n)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al = d.find_elements_by_tag_name('a')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title = al[0].get_attribute('title')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music.append(title)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hr = al[0].get_attribute('href')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music.append(hr)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author = al[3].get_attribute('title')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music.append(author)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    allMusics.append(music)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url = broswer.find_element_by_css_selector("a.zbtn.znxt").get_attribute('href')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broswer.close()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def fillMusicList():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html = getHTMLText(url, coding='utf-8')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soup = BeautifulSoup(html,'html.parser')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ul = soup.find('ul', {'id':'m-pl-container'})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divs = ul.find_all('div', {'class': re.compile('u-cover')})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div in divs: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music = []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nb = div.find('span', {'class': 'nb'}).string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if '万' in nb: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n = nb[:-1]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if int(n) &gt; 500: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music.append(n)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a = div.find('a')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title = a.title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music.append(title)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hr = musicurl + a.href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music.append(hr)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a2 = div.find('a', {'class':re.compile('nm nm-icn f-thide')})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author = a2.string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music.append(author)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    allMusics.append(music)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def printMusicList():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print('{:&lt;8}{:&lt;20}{:&lt;8}{:&lt;20}'.format('下载次数', '歌曲名称', '歌手', '歌曲链接地址'))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music in allMusics: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print('{:&lt;8}{:&lt;20}{:&lt;8}{:&lt;20}'.format(str(music[0]), music[1], music[3], music[2]))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#fillMusicList()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#printMusicList()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getHTMLTextByHeadless(url)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printMusicList()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实验结果：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省份排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省份排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世界大学前30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世界大学前30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2702A"/>
    <w:rsid w:val="689270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2018-06-10T11:56:00Z</dcterms:created>
  <dc:creator>apple</dc:creator>
  <cp:lastModifiedBy>apple</cp:lastModifiedBy>
  <dcterms:modified xsi:type="dcterms:W3CDTF">2018-06-10T12:29:57Z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