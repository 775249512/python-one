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  <w:lang w:val="en-US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14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程序设计方法论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了解计算思维的概念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掌握自顶向下的设计方法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掌握自底向上的执行过程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模拟多个比赛，分析其规律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Ⅰ：乒乓球规则模拟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from random import random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printIntro():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print("这个程序模拟两个选手A和B的某种竞技比赛")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print("程序运行需要A和B的能力值（以0到1之间的小数表示）")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getInputs():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a = eval(input("请输入选手A的能力值(0-1): 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b = eval(input("请输入选手B的能力值(0-1): 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n = eval(input("模拟比赛的场次: 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a, b, n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simNGames(n, probA, probB):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winsA, winsB = 0,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i in range(n):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scoreA, scoreB = simOneGame(probA, probB)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scoreA &gt; scoreB: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winsA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winsB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winsA, winsB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gameOver(a,b):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a==11 or b==11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simOneGame(probA, probB):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scoreA, scoreB = 0,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serving =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t =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while not gameOver(scoreA, scoreB):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serving == 0: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if random() &lt; probA: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scoreA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scoreB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if random() &lt; probB: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scoreB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scoreA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t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t%2 == 0: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serving = (serving+1)%2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scoreA, scoreB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printSummary(winsA, winsB):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n = winsA + winsB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print("竞技分析开始，共模拟{}场比赛".format(n))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print("选手A获胜{}场比赛，占比{:0.1%}".format(winsA, winsA/n))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print("选手B获胜{}场比赛，占比{:0.1%}".format(winsB, winsB/n))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main():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printIntro()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probA, probB, n = getInputs()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winsA, winsB = simNGames(n, probA, probB)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printSummary(winsA, winsB)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main()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 w:val="0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或改进规则：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gameOver(a,b):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if (a==11 and b&lt;=9) or (b==11 and a&lt;=9):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return True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elif (30&gt;a&gt;=10 and b-a==2) or (30&gt;b&gt;=10 and a-b==2):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return True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elif a==30 or b==30: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return True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Ⅱ：篮球规则模拟比赛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from random import random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from random import randint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printIntro():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print("这个程序模拟两个选手A和B的某种竞技比赛")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print("程序运行需要A和B的能力值（以0到1之间的小数表示）")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getInputs():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g1 = eval(input("请输入球队A的投篮能力值(0-1): 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b1 = eval(input("请输入球队A的篮板能力值(0-1): 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g2 = eval(input("请输入球队B的投篮能力值(0-1): 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b2 = eval(input("请输入球队B的篮板能力值(0-1): 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n = eval(input("请输入比赛的场数: 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g1, b1, g2, b2, n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simNGames(n, goleA, boardA, goleB, boardB):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winsA, winsB = 0,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i in range(n):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scoreA, scoreB = simOneGame(goleA, boardA, goleB, boardB)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scoreA &gt; scoreB: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winsA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winsB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winsA, winsB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gameOver(t):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t &gt;=12*60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simOneGame(goleA, boardA, goleB, boardB):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scoreA, scoreB = 0,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serving =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totalTime =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while not gameOver(totalTime):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t = randint(1, 24)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totalTime += t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t == 24: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serving == (serving +1)%2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if serving == 0: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if random() &lt; goleA: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scoreA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serving 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if random() &lt; boardA: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    serving =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    serving 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if random() &lt; goleB: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scoreB +=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serving =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if random() &lt; boardB: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    serving 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else: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            serving = 0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return scoreA, scoreB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printSummary(winsA, winsB):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n = winsA + winsB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print("竞技分析开始，共模拟{}场比赛".format(n))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print("选手A获胜{}场比赛，占比{:0.1%}".format(winsA, winsA/n))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print("选手B获胜{}场比赛，占比{:0.1%}".format(winsB, winsB/n))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main():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printIntro()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goleA, boardA, goleB, boardB, n = getInputs()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winsA, winsB = simNGames(n, goleA, boardA, goleB, boardB)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printSummary(winsA, winsB)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main()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1" name="图片 1" descr="ex乒乓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乒乓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篮球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篮球8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06D8D"/>
    <w:rsid w:val="2A406D8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2018-06-17T06:24:00Z</dcterms:created>
  <dc:creator>apple</dc:creator>
  <cp:lastModifiedBy>apple</cp:lastModifiedBy>
  <dcterms:modified xsi:type="dcterms:W3CDTF">2018-06-17T14:47:08Z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