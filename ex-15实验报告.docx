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数据结构实验报告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0"/>
          <w:shd w:val="clear" w:fill="auto"/>
          <w:lang w:val="en-US" w:eastAsia="zh-CN"/>
        </w:rPr>
        <w:t>15</w:t>
      </w:r>
      <w:bookmarkStart w:id="0" w:name="_GoBack"/>
      <w:bookmarkEnd w:id="0"/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学号：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117060400211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姓名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：王婕冉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班级：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应用统计学2班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指导老师：林卫中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实验名称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分析朋友圈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实验要求：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分析朋友圈性别比例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分析朋友圈省份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</w:t>
      </w:r>
      <w:r>
        <w:rPr>
          <w:rFonts w:hint="eastAsia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分析朋友圈词语的出现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算法实现：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import itchat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import numpy as np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import matplotlib.pyplot as plt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import matplotlib as mpl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import re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import jieba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import PIL.Image as Image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from wordcloud import WordCloud, ImageColorGenerator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#登录朋友圈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login():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itchat.login()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friends=itchat.get_friends(update=True)[0:]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return friends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friends = login()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#获取朋友圈数据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get_var(var, friends):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variable = []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for i in friends: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value = i[var]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variable.append(value)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return variable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#朋友圈性别比例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analyseGender(friends):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male=female=other=0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sexes = get_var('Sex', friends)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for sex in sexes: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if sex == 1: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male += 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elif sex == 2: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female += 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else: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other += 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total = len(friends[1:])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malecol = round( float(male)/total * 100, 2)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femalecol = round( float(female)/total * 100, 2)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othercol = round( float(other)/total * 100, 2)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print('男性好友：{:.2f}%%'.format( malecol))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print('女性好友：{:.2f}%%'.format( femalecol))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print('不明性别好友：{:.2f}%%'.format( othercol))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#plot code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mpl.rcParams['font.sans-serif']=['SimHei']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mpl.rcParams['axes.unicode_minus'] = False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map = {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'Male':(malecol, '#7199cf'),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Female'': (femalecol, '#4fc4aa'),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'other': (othercol, '#e1a7a2')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fig = plt.figure( figsize=(5,5))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ax = fig.add_subplot(111)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ax.set_title( '朋友圈性别')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xticks = np.arange(3) + 0.15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bar_width = 0.5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names = map.keys()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values = [ x[0] for x in map.values()]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colors = [ x[1] for x in map.values()]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#柱状图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bars = ax.bar( xticks, values, width=bar_width, edgecolor='none')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ax.set_ylabel('比例')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ax.set_xlabel('性别')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ax.grid()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ax.set_xticks( xticks)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ax.set_xticklabels( names)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ax.set_xlim( [bar_width/2 - 0.5, 3 - bar_width/2])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ax.set_ylim( [0, 100])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for bar, color in zip( bars, colors):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bar.set_color( color)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height = bar.get_height()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plt.text( bar.get_x(), bar.get_height()/4.+ height, '{:.2f}%'.format( float(height)))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plt.show()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#饼状图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fig1 = plt.figure( figsize=(5,5))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ax = fig1.add_subplot(111)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ax.set_title('饼图')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labels = ['{}\n{}%'.format(name, value) for name, value in zip( names, values)]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ax.pie(values, labels=labels, colors=colors)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plt.show()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analyseGender(friends)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Ⅱ。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#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分析省份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analyseProvince(friends):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provlist = get_var('Province', friends)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provdict = {}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for p in provlist: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provdict[p] = provdict.get(p,0) + 1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provdict = sorted(provdict.items(), key= lambda x : x[1], reverse=True)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#画图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figpro = plt.figure(figsize=(10,5))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axpro = figpro.add_subplot(111)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axpro.set_title('省份')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xticks = np.linspace(0.5,20,10)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bar_width = 0.8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pros= []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values = []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count = 0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for d in provdict: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pros.append(d[0])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values.append(d[1])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count += 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if count &gt;= 10: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break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colors = ['#FFEC88', '#FFE4C4','#FFC125','#FFB6C1','#CDCDB4','#CDC8B1','#CDB79E','#CDAD00','#CD96CD',\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'#CD853F']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bars = axpro.bar( xticks, values, width=bar_width, edgecolor='none')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axpro.set_ylabel('人数')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axpro.set_xlabel('省份')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axpro.grid()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axpro.set_xticks( xticks)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axpro.set_xticklabels(pros)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axpro.set_xlim(0,20)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axpro.set_ylim([0,100])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for bar, color in zip( bars, colors):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bar.set_color(color)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height = bar.get_height()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plt.text( bar.get_x()+bar.get_width()/4., height, '{}'.format(height))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plt.show()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analyseProvince(friends)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u w:val="none"/>
          <w:lang w:val="en-US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 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三。词汇分析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drawWordcloudPlot(counts):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coloring = np.array(Image.open("E:/baidupic/alice_color.png"))  地址要改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wc = WordCloud(background_color="white",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   max_words=2000,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   mask=coloring,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   max_font_size=60,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   random_state=42,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   scale=2,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   font_path="c:/Windows/Fonts/SimHei.ttf")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wc.generate_from_frequencies(counts)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image_colors = ImageColorGenerator(coloring)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plt.imshow(wc)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plt.axis("off")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plt.savefig('friendSign.jpg')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plt.show()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analyseSignature(friends):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signatures = get_var('Signature', friends)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siglist = []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for sign in signatures: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sign = sign.strip().replace("span", "").replace("class", "").replace("emoji", "")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rep = re.compile("lf\d+\w*|[&lt;&gt;/=]")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sign = rep.sub("", sign)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siglist.append(sign)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text = "".join(siglist)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wlist = jieba.cut(text, cut_all=True)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counts = {}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for word in wlist: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if len(word) == 1: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continue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else: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counts[word] = counts.get(word, 0) + 1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wdict = {}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for d in counts.items():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if d[1] &gt; 2: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wdict[d[0]] = d[1]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drawWordcloudPlot(wdict)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analyseSignature(friends)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实验结果：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86AD1"/>
    <w:rsid w:val="32E86AD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2018-06-17T14:47:00Z</dcterms:created>
  <dc:creator>apple</dc:creator>
  <cp:lastModifiedBy>apple</cp:lastModifiedBy>
  <dcterms:modified xsi:type="dcterms:W3CDTF">2018-06-17T15:19:45Z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