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  <w:t>X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（数字）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绘制简单图形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掌握python语言绘制图形的一般方法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了解python标准库的导入和使用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数据库turtle基本用法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绘制叠加三角形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import turtle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def drawTriangle(edge,theta,increment):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for i in range(3):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turtle.seth(theta)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turtle.fd(edge)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theta = theta+increment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turtle.setup(600,400)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px = -150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py = 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turtle.penup()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turtle.setx(px)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turtle.sety(py)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turtle.pendown()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drawTriangle(200,0,120)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turtle.penup()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turtle.setx(px + 100)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turtle.sety(py)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turtle.pendown()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drawTriangle(100,60,120)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145790"/>
            <wp:effectExtent l="0" t="0" r="8890" b="16510"/>
            <wp:docPr id="1" name="图片 1" descr="叠加三角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叠加三角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57C35"/>
    <w:rsid w:val="14767259"/>
    <w:rsid w:val="6D535020"/>
    <w:rsid w:val="727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2018-04-01T14:18:00Z</dcterms:created>
  <dc:creator>apple</dc:creator>
  <cp:lastModifiedBy>apple</cp:lastModifiedBy>
  <dcterms:modified xsi:type="dcterms:W3CDTF">2018-04-01T14:45:07Z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